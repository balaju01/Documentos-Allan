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72" w:rsidRDefault="00577AA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-1943735</wp:posOffset>
                </wp:positionH>
                <wp:positionV relativeFrom="paragraph">
                  <wp:posOffset>-2458085</wp:posOffset>
                </wp:positionV>
                <wp:extent cx="5715000" cy="1143000"/>
                <wp:effectExtent l="0" t="0" r="0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8530E3" w:rsidRDefault="00577AA6" w:rsidP="008530E3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7355205" cy="1649730"/>
                                  <wp:effectExtent l="0" t="0" r="0" b="7620"/>
                                  <wp:docPr id="2" name="Imagen 2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5205" cy="1649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-153.05pt;margin-top:-193.55pt;width:450pt;height:90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" filled="f" stroked="f">
                <v:path arrowok="t"/>
                <v:textbox>
                  <w:txbxContent>
                    <w:p w:rsidR="008530E3" w:rsidRDefault="00577AA6" w:rsidP="008530E3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7355205" cy="1649730"/>
                            <wp:effectExtent l="0" t="0" r="0" b="7620"/>
                            <wp:docPr id="2" name="Imagen 2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5205" cy="1649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-114300</wp:posOffset>
                </wp:positionV>
                <wp:extent cx="7424420" cy="1371600"/>
                <wp:effectExtent l="9525" t="9525" r="5080" b="952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9525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FF" w:rsidRPr="0039050F" w:rsidRDefault="00C813FF" w:rsidP="00C813F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39050F">
                              <w:rPr>
                                <w:color w:val="FFFFFF"/>
                              </w:rPr>
                              <w:t xml:space="preserve">                                                             </w:t>
                            </w:r>
                            <w:r w:rsidR="0082639E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Allan Ulises Zepeda Ibarra</w:t>
                            </w:r>
                          </w:p>
                          <w:p w:rsidR="00C813FF" w:rsidRPr="0039050F" w:rsidRDefault="00C813FF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Edad</w:t>
                            </w:r>
                            <w:r w:rsidR="0082639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25 años</w:t>
                            </w:r>
                          </w:p>
                          <w:p w:rsidR="00C813FF" w:rsidRPr="0039050F" w:rsidRDefault="00C813FF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r w:rsidR="0082639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Miguel Meléndez No.7 </w:t>
                            </w:r>
                            <w:proofErr w:type="spellStart"/>
                            <w:r w:rsidR="0082639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Cuautepec</w:t>
                            </w:r>
                            <w:proofErr w:type="spellEnd"/>
                            <w:r w:rsidR="0082639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Barrio Alto</w:t>
                            </w: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,             </w:t>
                            </w:r>
                          </w:p>
                          <w:p w:rsidR="00C813FF" w:rsidRPr="0039050F" w:rsidRDefault="00C813FF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r w:rsidR="0082639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82639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Gustavo A. Madero, Ciudad de México</w:t>
                            </w:r>
                          </w:p>
                          <w:p w:rsidR="00C813FF" w:rsidRPr="0039050F" w:rsidRDefault="00C813FF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r w:rsidR="0082639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Tel: 5544292816 </w:t>
                            </w: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           </w:t>
                            </w:r>
                            <w:r w:rsidR="0082639E">
                              <w:rPr>
                                <w:rFonts w:ascii="Arial" w:hAnsi="Arial"/>
                                <w:color w:val="FFFFFF"/>
                                <w:sz w:val="32"/>
                                <w:szCs w:val="32"/>
                              </w:rPr>
                              <w:t>Desarrollador Web</w:t>
                            </w:r>
                          </w:p>
                          <w:p w:rsidR="00C813FF" w:rsidRPr="0039050F" w:rsidRDefault="00C813FF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</w:t>
                            </w:r>
                            <w:r w:rsidR="0082639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E-mail: </w:t>
                            </w:r>
                            <w:r w:rsidR="0082639E" w:rsidRPr="0082639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spawn_535@hotmail.com</w:t>
                            </w:r>
                            <w:r w:rsidR="0082639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3905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82639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813FF" w:rsidRPr="0039050F" w:rsidRDefault="00C813FF" w:rsidP="00C813F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margin-left:-90pt;margin-top:-9pt;width:584.6pt;height:10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" fillcolor="#5a5a5a" strokecolor="#5a5a5a">
                <v:textbox>
                  <w:txbxContent>
                    <w:p w:rsidR="00C813FF" w:rsidRPr="0039050F" w:rsidRDefault="00C813FF" w:rsidP="00C813F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39050F">
                        <w:rPr>
                          <w:color w:val="FFFFFF"/>
                        </w:rPr>
                        <w:t xml:space="preserve">                                                             </w:t>
                      </w:r>
                      <w:r w:rsidR="0082639E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Allan Ulises Zepeda Ibarra</w:t>
                      </w:r>
                    </w:p>
                    <w:p w:rsidR="00C813FF" w:rsidRPr="0039050F" w:rsidRDefault="00C813FF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Edad</w:t>
                      </w:r>
                      <w:r w:rsidR="0082639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25 años</w:t>
                      </w:r>
                    </w:p>
                    <w:p w:rsidR="00C813FF" w:rsidRPr="0039050F" w:rsidRDefault="00C813FF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</w:t>
                      </w:r>
                      <w:r w:rsidR="0082639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Miguel Meléndez No.7 </w:t>
                      </w:r>
                      <w:proofErr w:type="spellStart"/>
                      <w:r w:rsidR="0082639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Cuautepec</w:t>
                      </w:r>
                      <w:proofErr w:type="spellEnd"/>
                      <w:r w:rsidR="0082639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Barrio Alto</w:t>
                      </w: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,             </w:t>
                      </w:r>
                    </w:p>
                    <w:p w:rsidR="00C813FF" w:rsidRPr="0039050F" w:rsidRDefault="00C813FF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</w:t>
                      </w:r>
                      <w:r w:rsidR="0082639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</w:t>
                      </w:r>
                      <w:r w:rsidR="0082639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Gustavo A. Madero, Ciudad de México</w:t>
                      </w:r>
                    </w:p>
                    <w:p w:rsidR="00C813FF" w:rsidRPr="0039050F" w:rsidRDefault="00C813FF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r w:rsidR="0082639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Tel: 5544292816 </w:t>
                      </w: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           </w:t>
                      </w:r>
                      <w:r w:rsidR="0082639E">
                        <w:rPr>
                          <w:rFonts w:ascii="Arial" w:hAnsi="Arial"/>
                          <w:color w:val="FFFFFF"/>
                          <w:sz w:val="32"/>
                          <w:szCs w:val="32"/>
                        </w:rPr>
                        <w:t>Desarrollador Web</w:t>
                      </w:r>
                    </w:p>
                    <w:p w:rsidR="00C813FF" w:rsidRPr="0039050F" w:rsidRDefault="00C813FF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</w:t>
                      </w:r>
                      <w:r w:rsidR="0082639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E-mail: </w:t>
                      </w:r>
                      <w:r w:rsidR="0082639E" w:rsidRPr="0082639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spawn_535@hotmail.com</w:t>
                      </w:r>
                      <w:r w:rsidR="0082639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</w:t>
                      </w:r>
                      <w:r w:rsidRPr="0039050F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82639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813FF" w:rsidRPr="0039050F" w:rsidRDefault="00C813FF" w:rsidP="00C813FF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2057400</wp:posOffset>
                </wp:positionV>
                <wp:extent cx="2628900" cy="1371600"/>
                <wp:effectExtent l="0" t="0" r="0" b="0"/>
                <wp:wrapThrough wrapText="bothSides">
                  <wp:wrapPolygon edited="0">
                    <wp:start x="313" y="900"/>
                    <wp:lineTo x="313" y="20700"/>
                    <wp:lineTo x="21130" y="20700"/>
                    <wp:lineTo x="21130" y="900"/>
                    <wp:lineTo x="313" y="900"/>
                  </wp:wrapPolygon>
                </wp:wrapThrough>
                <wp:docPr id="12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Pr="0044216C" w:rsidRDefault="00AD3A5C" w:rsidP="004F25B4">
                            <w:pPr>
                              <w:rPr>
                                <w:rFonts w:ascii="Arial" w:hAnsi="Arial"/>
                              </w:rPr>
                            </w:pPr>
                            <w:r w:rsidRPr="00B476C7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-</w:t>
                            </w:r>
                            <w:r w:rsidR="00D906C8">
                              <w:rPr>
                                <w:rFonts w:ascii="Arial" w:hAnsi="Arial"/>
                                <w:b/>
                              </w:rPr>
                              <w:t>Lenguajes</w:t>
                            </w: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 xml:space="preserve"> manejados:</w:t>
                            </w:r>
                            <w:r w:rsidR="00D906C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="00D906C8">
                              <w:rPr>
                                <w:rFonts w:ascii="Arial" w:hAnsi="Arial"/>
                              </w:rPr>
                              <w:t>AngularJS</w:t>
                            </w:r>
                            <w:proofErr w:type="spellEnd"/>
                            <w:r w:rsidRPr="0044216C">
                              <w:rPr>
                                <w:rFonts w:ascii="Arial" w:hAnsi="Arial"/>
                              </w:rPr>
                              <w:t xml:space="preserve">, </w:t>
                            </w:r>
                            <w:proofErr w:type="spellStart"/>
                            <w:r w:rsidR="00D906C8">
                              <w:rPr>
                                <w:rFonts w:ascii="Arial" w:hAnsi="Arial"/>
                              </w:rPr>
                              <w:t>Bootstrap</w:t>
                            </w:r>
                            <w:proofErr w:type="spellEnd"/>
                            <w:r w:rsidRPr="0044216C">
                              <w:rPr>
                                <w:rFonts w:ascii="Arial" w:hAnsi="Arial"/>
                              </w:rPr>
                              <w:t xml:space="preserve">, </w:t>
                            </w:r>
                            <w:proofErr w:type="spellStart"/>
                            <w:r w:rsidR="00D906C8">
                              <w:rPr>
                                <w:rFonts w:ascii="Arial" w:hAnsi="Arial"/>
                              </w:rPr>
                              <w:t>Python</w:t>
                            </w:r>
                            <w:proofErr w:type="spellEnd"/>
                            <w:r w:rsidRPr="0044216C">
                              <w:rPr>
                                <w:rFonts w:ascii="Arial" w:hAnsi="Arial"/>
                              </w:rPr>
                              <w:t>.</w:t>
                            </w:r>
                          </w:p>
                          <w:p w:rsidR="00AD3A5C" w:rsidRPr="0044216C" w:rsidRDefault="00AD3A5C" w:rsidP="00AD3A5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AD3A5C" w:rsidRPr="00B476C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B476C7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28" type="#_x0000_t202" style="position:absolute;margin-left:297pt;margin-top:162pt;width:207pt;height:10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" filled="f" stroked="f">
                <v:shadow color="black" opacity="49150f" offset=".74833mm,.74833mm"/>
                <v:textbox inset=",7.2pt,,7.2pt">
                  <w:txbxContent>
                    <w:p w:rsidR="00AD3A5C" w:rsidRPr="0044216C" w:rsidRDefault="00AD3A5C" w:rsidP="004F25B4">
                      <w:pPr>
                        <w:rPr>
                          <w:rFonts w:ascii="Arial" w:hAnsi="Arial"/>
                        </w:rPr>
                      </w:pPr>
                      <w:r w:rsidRPr="00B476C7">
                        <w:rPr>
                          <w:rFonts w:ascii="Arial" w:hAnsi="Arial"/>
                          <w:b/>
                          <w:color w:val="000000"/>
                        </w:rPr>
                        <w:t>-</w:t>
                      </w:r>
                      <w:r w:rsidR="00D906C8">
                        <w:rPr>
                          <w:rFonts w:ascii="Arial" w:hAnsi="Arial"/>
                          <w:b/>
                        </w:rPr>
                        <w:t>Lenguajes</w:t>
                      </w:r>
                      <w:r w:rsidRPr="0044216C">
                        <w:rPr>
                          <w:rFonts w:ascii="Arial" w:hAnsi="Arial"/>
                          <w:b/>
                        </w:rPr>
                        <w:t xml:space="preserve"> manejados:</w:t>
                      </w:r>
                      <w:r w:rsidR="00D906C8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="00D906C8">
                        <w:rPr>
                          <w:rFonts w:ascii="Arial" w:hAnsi="Arial"/>
                        </w:rPr>
                        <w:t>AngularJS</w:t>
                      </w:r>
                      <w:proofErr w:type="spellEnd"/>
                      <w:r w:rsidRPr="0044216C">
                        <w:rPr>
                          <w:rFonts w:ascii="Arial" w:hAnsi="Arial"/>
                        </w:rPr>
                        <w:t xml:space="preserve">, </w:t>
                      </w:r>
                      <w:proofErr w:type="spellStart"/>
                      <w:r w:rsidR="00D906C8">
                        <w:rPr>
                          <w:rFonts w:ascii="Arial" w:hAnsi="Arial"/>
                        </w:rPr>
                        <w:t>Bootstrap</w:t>
                      </w:r>
                      <w:proofErr w:type="spellEnd"/>
                      <w:r w:rsidRPr="0044216C">
                        <w:rPr>
                          <w:rFonts w:ascii="Arial" w:hAnsi="Arial"/>
                        </w:rPr>
                        <w:t xml:space="preserve">, </w:t>
                      </w:r>
                      <w:proofErr w:type="spellStart"/>
                      <w:r w:rsidR="00D906C8">
                        <w:rPr>
                          <w:rFonts w:ascii="Arial" w:hAnsi="Arial"/>
                        </w:rPr>
                        <w:t>Python</w:t>
                      </w:r>
                      <w:proofErr w:type="spellEnd"/>
                      <w:r w:rsidRPr="0044216C">
                        <w:rPr>
                          <w:rFonts w:ascii="Arial" w:hAnsi="Arial"/>
                        </w:rPr>
                        <w:t>.</w:t>
                      </w:r>
                    </w:p>
                    <w:p w:rsidR="00AD3A5C" w:rsidRPr="0044216C" w:rsidRDefault="00AD3A5C" w:rsidP="00AD3A5C">
                      <w:pPr>
                        <w:rPr>
                          <w:rFonts w:ascii="Arial" w:hAnsi="Arial"/>
                        </w:rPr>
                      </w:pPr>
                    </w:p>
                    <w:p w:rsidR="00AD3A5C" w:rsidRPr="00B476C7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B476C7">
                        <w:rPr>
                          <w:rFonts w:ascii="Arial" w:hAnsi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1600200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360" y="675"/>
                    <wp:lineTo x="360" y="20925"/>
                    <wp:lineTo x="21060" y="20925"/>
                    <wp:lineTo x="21060" y="675"/>
                    <wp:lineTo x="360" y="675"/>
                  </wp:wrapPolygon>
                </wp:wrapTight>
                <wp:docPr id="11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877268" w:rsidRDefault="00AD3A5C" w:rsidP="00AD3A5C">
                            <w:pPr>
                              <w:rPr>
                                <w:rFonts w:ascii="Arial" w:hAnsi="Arial"/>
                                <w:color w:val="E36C0A"/>
                                <w:sz w:val="20"/>
                                <w:szCs w:val="20"/>
                              </w:rPr>
                            </w:pPr>
                            <w:r w:rsidRPr="00877268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:rsidR="00AD3A5C" w:rsidRPr="00B476C7" w:rsidRDefault="00AD3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AD3A5C" w:rsidRPr="0044216C" w:rsidRDefault="0082639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</w:t>
                            </w:r>
                            <w:r w:rsidR="00D906C8">
                              <w:rPr>
                                <w:rFonts w:ascii="Arial" w:hAnsi="Arial"/>
                              </w:rPr>
                              <w:t xml:space="preserve">Uso de </w:t>
                            </w:r>
                            <w:proofErr w:type="spellStart"/>
                            <w:r w:rsidR="00D906C8">
                              <w:rPr>
                                <w:rFonts w:ascii="Arial" w:hAnsi="Arial"/>
                              </w:rPr>
                              <w:t>Api’s</w:t>
                            </w:r>
                            <w:proofErr w:type="spellEnd"/>
                            <w:r w:rsidR="00D906C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="00D906C8">
                              <w:rPr>
                                <w:rFonts w:ascii="Arial" w:hAnsi="Arial"/>
                              </w:rPr>
                              <w:t>Rest</w:t>
                            </w:r>
                            <w:proofErr w:type="spellEnd"/>
                          </w:p>
                          <w:p w:rsidR="00AD3A5C" w:rsidRPr="0044216C" w:rsidRDefault="00D906C8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-Conocimientos en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Criptografia</w:t>
                            </w:r>
                            <w:proofErr w:type="spellEnd"/>
                          </w:p>
                          <w:p w:rsidR="00AD3A5C" w:rsidRPr="00B476C7" w:rsidRDefault="00AD3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-</w:t>
                            </w:r>
                            <w:r w:rsidR="00D906C8">
                              <w:rPr>
                                <w:rFonts w:ascii="Arial" w:hAnsi="Arial"/>
                              </w:rPr>
                              <w:t>Dispuesto al aprendizaje</w:t>
                            </w:r>
                            <w:r w:rsidRPr="00B476C7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9" type="#_x0000_t202" style="position:absolute;margin-left:-71.95pt;margin-top:126pt;width:180pt;height:2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" filled="f" stroked="f">
                <v:textbox inset=",7.2pt,,7.2pt">
                  <w:txbxContent>
                    <w:p w:rsidR="00AD3A5C" w:rsidRPr="00877268" w:rsidRDefault="00AD3A5C" w:rsidP="00AD3A5C">
                      <w:pPr>
                        <w:rPr>
                          <w:rFonts w:ascii="Arial" w:hAnsi="Arial"/>
                          <w:color w:val="E36C0A"/>
                          <w:sz w:val="20"/>
                          <w:szCs w:val="20"/>
                        </w:rPr>
                      </w:pPr>
                      <w:r w:rsidRPr="00877268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HABILIDADES</w:t>
                      </w:r>
                    </w:p>
                    <w:p w:rsidR="00AD3A5C" w:rsidRPr="00B476C7" w:rsidRDefault="00AD3A5C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AD3A5C" w:rsidRPr="0044216C" w:rsidRDefault="0082639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</w:t>
                      </w:r>
                      <w:r w:rsidR="00D906C8">
                        <w:rPr>
                          <w:rFonts w:ascii="Arial" w:hAnsi="Arial"/>
                        </w:rPr>
                        <w:t xml:space="preserve">Uso de </w:t>
                      </w:r>
                      <w:proofErr w:type="spellStart"/>
                      <w:r w:rsidR="00D906C8">
                        <w:rPr>
                          <w:rFonts w:ascii="Arial" w:hAnsi="Arial"/>
                        </w:rPr>
                        <w:t>Api’s</w:t>
                      </w:r>
                      <w:proofErr w:type="spellEnd"/>
                      <w:r w:rsidR="00D906C8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="00D906C8">
                        <w:rPr>
                          <w:rFonts w:ascii="Arial" w:hAnsi="Arial"/>
                        </w:rPr>
                        <w:t>Rest</w:t>
                      </w:r>
                      <w:proofErr w:type="spellEnd"/>
                    </w:p>
                    <w:p w:rsidR="00AD3A5C" w:rsidRPr="0044216C" w:rsidRDefault="00D906C8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-Conocimientos en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Criptografia</w:t>
                      </w:r>
                      <w:proofErr w:type="spellEnd"/>
                    </w:p>
                    <w:p w:rsidR="00AD3A5C" w:rsidRPr="00B476C7" w:rsidRDefault="00AD3A5C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-</w:t>
                      </w:r>
                      <w:r w:rsidR="00D906C8">
                        <w:rPr>
                          <w:rFonts w:ascii="Arial" w:hAnsi="Arial"/>
                        </w:rPr>
                        <w:t>Dispuesto al aprendizaje</w:t>
                      </w:r>
                      <w:r w:rsidRPr="00B476C7">
                        <w:rPr>
                          <w:rFonts w:ascii="Arial" w:hAnsi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70072" w:rsidRPr="00A70072" w:rsidRDefault="00A70072" w:rsidP="00A70072"/>
    <w:p w:rsidR="00A70072" w:rsidRPr="00A70072" w:rsidRDefault="00577AA6" w:rsidP="00A7007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156210</wp:posOffset>
                </wp:positionV>
                <wp:extent cx="7200900" cy="0"/>
                <wp:effectExtent l="13335" t="13335" r="5715" b="5715"/>
                <wp:wrapNone/>
                <wp:docPr id="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12.3pt" to="382.0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" stroked="f"/>
            </w:pict>
          </mc:Fallback>
        </mc:AlternateContent>
      </w:r>
    </w:p>
    <w:p w:rsidR="00A70072" w:rsidRPr="00A70072" w:rsidRDefault="00577AA6" w:rsidP="00A7007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22860</wp:posOffset>
                </wp:positionV>
                <wp:extent cx="2286000" cy="1485900"/>
                <wp:effectExtent l="0" t="0" r="0" b="0"/>
                <wp:wrapThrough wrapText="bothSides">
                  <wp:wrapPolygon edited="0">
                    <wp:start x="360" y="831"/>
                    <wp:lineTo x="360" y="20769"/>
                    <wp:lineTo x="21060" y="20769"/>
                    <wp:lineTo x="21060" y="831"/>
                    <wp:lineTo x="360" y="831"/>
                  </wp:wrapPolygon>
                </wp:wrapThrough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Español: Natal</w:t>
                            </w:r>
                          </w:p>
                          <w:p w:rsidR="00AD3A5C" w:rsidRPr="0044216C" w:rsidRDefault="00AD3A5C" w:rsidP="00AD3A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0" type="#_x0000_t202" style="position:absolute;margin-left:31pt;margin-top:1.8pt;width:180pt;height:11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" filled="f" stroked="f">
                <v:textbox inset=",7.2pt,,7.2pt">
                  <w:txbxContent>
                    <w:p w:rsidR="00AD3A5C" w:rsidRPr="0044216C" w:rsidRDefault="00AD3A5C" w:rsidP="004835EE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Español: Natal</w:t>
                      </w:r>
                    </w:p>
                    <w:p w:rsidR="00AD3A5C" w:rsidRPr="0044216C" w:rsidRDefault="00AD3A5C" w:rsidP="00AD3A5C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0072" w:rsidRPr="00A70072" w:rsidRDefault="00A70072" w:rsidP="00A70072"/>
    <w:p w:rsidR="00A70072" w:rsidRPr="00A70072" w:rsidRDefault="00ED52FD" w:rsidP="00A7007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D99B96" wp14:editId="1932A548">
                <wp:simplePos x="0" y="0"/>
                <wp:positionH relativeFrom="column">
                  <wp:posOffset>-2344420</wp:posOffset>
                </wp:positionH>
                <wp:positionV relativeFrom="paragraph">
                  <wp:posOffset>3078480</wp:posOffset>
                </wp:positionV>
                <wp:extent cx="3086100" cy="2872105"/>
                <wp:effectExtent l="0" t="0" r="0" b="444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0" cy="287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877268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</w:pPr>
                            <w:r w:rsidRPr="00877268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:rsidR="00AD3A5C" w:rsidRPr="00E02E0A" w:rsidRDefault="00ED52FD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14</w:t>
                            </w:r>
                            <w:r w:rsidR="00AD3A5C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09</w:t>
                            </w:r>
                            <w:r w:rsidR="00AD3A5C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2016</w:t>
                            </w:r>
                            <w:r w:rsidR="00AD3A5C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="00AD3A5C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0/0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="00AD3A5C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2017</w:t>
                            </w:r>
                            <w:r w:rsidR="00AD3A5C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D3A5C" w:rsidRPr="00E02E0A" w:rsidRDefault="00ED52FD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Ciudad de México – México</w:t>
                            </w:r>
                            <w:r w:rsidR="00AD3A5C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ED52FD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/0</w:t>
                            </w:r>
                            <w:r w:rsidR="0015679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 w:rsidR="0015679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2016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15679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Actualidad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ED52FD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Ciudad de México – México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1" type="#_x0000_t202" style="position:absolute;margin-left:-184.6pt;margin-top:242.4pt;width:243pt;height:22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" filled="f" stroked="f">
                <v:path arrowok="t"/>
                <v:textbox>
                  <w:txbxContent>
                    <w:p w:rsidR="00AD3A5C" w:rsidRPr="00877268" w:rsidRDefault="00AD3A5C" w:rsidP="004F25B4">
                      <w:pP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</w:pPr>
                      <w:r w:rsidRPr="00877268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EXPERIENCIA LABORAL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:rsidR="00AD3A5C" w:rsidRPr="00E02E0A" w:rsidRDefault="00ED52FD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14</w:t>
                      </w:r>
                      <w:r w:rsidR="00AD3A5C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09</w:t>
                      </w:r>
                      <w:r w:rsidR="00AD3A5C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2016</w:t>
                      </w:r>
                      <w:r w:rsidR="00AD3A5C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="00AD3A5C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0/0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AD3A5C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2017</w:t>
                      </w:r>
                      <w:r w:rsidR="00AD3A5C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D3A5C" w:rsidRPr="00E02E0A" w:rsidRDefault="00ED52FD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Ciudad de México – México</w:t>
                      </w:r>
                      <w:r w:rsidR="00AD3A5C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De </w:t>
                      </w:r>
                      <w:r w:rsidR="00ED52FD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/0</w:t>
                      </w:r>
                      <w:r w:rsidR="0015679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3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 w:rsidR="0015679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2016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 </w:t>
                      </w:r>
                      <w:r w:rsidR="0015679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Actualidad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ED52FD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Ciudad de México – México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6FB97D" wp14:editId="602BB92A">
                <wp:simplePos x="0" y="0"/>
                <wp:positionH relativeFrom="column">
                  <wp:posOffset>-177800</wp:posOffset>
                </wp:positionH>
                <wp:positionV relativeFrom="paragraph">
                  <wp:posOffset>3535680</wp:posOffset>
                </wp:positionV>
                <wp:extent cx="5143500" cy="2593975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0" cy="259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E02E0A" w:rsidRDefault="00156793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Disappster</w:t>
                            </w:r>
                            <w:proofErr w:type="spellEnd"/>
                            <w:r w:rsidR="00AD3A5C" w:rsidRPr="00E02E0A">
                              <w:rPr>
                                <w:rFonts w:ascii="Arial" w:hAnsi="Arial"/>
                                <w:color w:val="000000"/>
                              </w:rPr>
                              <w:t xml:space="preserve">,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Sector: Privado</w:t>
                            </w:r>
                          </w:p>
                          <w:p w:rsidR="00AD3A5C" w:rsidRPr="00E02E0A" w:rsidRDefault="00156793" w:rsidP="004F25B4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Cargo ocupado </w:t>
                            </w:r>
                            <w:r w:rsidR="0036638F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Desarrollador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 web</w:t>
                            </w:r>
                          </w:p>
                          <w:p w:rsidR="0036638F" w:rsidRDefault="00AD3A5C" w:rsidP="0036638F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Tareas realizados: </w:t>
                            </w:r>
                            <w:r w:rsidR="0036638F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Se desarrolló la aplicación web </w:t>
                            </w:r>
                            <w:proofErr w:type="spellStart"/>
                            <w:r w:rsidR="0036638F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Hauspa</w:t>
                            </w:r>
                            <w:proofErr w:type="spellEnd"/>
                            <w:r w:rsidR="0036638F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en </w:t>
                            </w:r>
                          </w:p>
                          <w:p w:rsidR="00AD3A5C" w:rsidRPr="00E02E0A" w:rsidRDefault="0036638F" w:rsidP="0036638F">
                            <w:pPr>
                              <w:ind w:left="1416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y HTML 5 alimentado por una API REST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156793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Son Para Milo</w:t>
                            </w:r>
                            <w:r w:rsidR="00AD3A5C" w:rsidRPr="00E02E0A">
                              <w:rPr>
                                <w:rFonts w:ascii="Arial" w:hAnsi="Arial"/>
                                <w:color w:val="000000"/>
                              </w:rPr>
                              <w:t xml:space="preserve">,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Sector: Privado</w:t>
                            </w:r>
                          </w:p>
                          <w:p w:rsidR="00156793" w:rsidRPr="00E02E0A" w:rsidRDefault="00156793" w:rsidP="00156793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Cargo ocupado </w:t>
                            </w:r>
                            <w:r w:rsidR="0036638F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Desarrollador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 web</w:t>
                            </w:r>
                          </w:p>
                          <w:p w:rsidR="0036638F" w:rsidRDefault="00AD3A5C" w:rsidP="0036638F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Tareas </w:t>
                            </w:r>
                            <w:proofErr w:type="gramStart"/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realizados</w:t>
                            </w:r>
                            <w:proofErr w:type="gramEnd"/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6638F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Se desarrolla, adapta y corrigen Los módulos de inscripción </w:t>
                            </w:r>
                          </w:p>
                          <w:p w:rsidR="00AD3A5C" w:rsidRDefault="0036638F" w:rsidP="0036638F">
                            <w:pPr>
                              <w:ind w:left="708" w:firstLine="708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Para artesanos y gastrónomos haciendo uso de html4,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E7CF7" w:rsidRPr="00E02E0A" w:rsidRDefault="00FE7CF7" w:rsidP="0036638F">
                            <w:pPr>
                              <w:ind w:left="708" w:firstLine="708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Y Javasript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2" type="#_x0000_t202" style="position:absolute;margin-left:-14pt;margin-top:278.4pt;width:405pt;height:20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" filled="f" stroked="f">
                <v:path arrowok="t"/>
                <v:textbox>
                  <w:txbxContent>
                    <w:p w:rsidR="00AD3A5C" w:rsidRPr="00E02E0A" w:rsidRDefault="00156793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</w:rPr>
                        <w:t>Disappster</w:t>
                      </w:r>
                      <w:proofErr w:type="spellEnd"/>
                      <w:r w:rsidR="00AD3A5C" w:rsidRPr="00E02E0A">
                        <w:rPr>
                          <w:rFonts w:ascii="Arial" w:hAnsi="Arial"/>
                          <w:color w:val="000000"/>
                        </w:rPr>
                        <w:t xml:space="preserve">,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Sector: Privado</w:t>
                      </w:r>
                    </w:p>
                    <w:p w:rsidR="00AD3A5C" w:rsidRPr="00E02E0A" w:rsidRDefault="00156793" w:rsidP="004F25B4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Cargo ocupado </w:t>
                      </w:r>
                      <w:r w:rsidR="0036638F">
                        <w:rPr>
                          <w:rFonts w:ascii="Arial" w:hAnsi="Arial"/>
                          <w:color w:val="000000"/>
                          <w:u w:val="single"/>
                        </w:rPr>
                        <w:t>Desarrollador</w:t>
                      </w: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 web</w:t>
                      </w:r>
                    </w:p>
                    <w:p w:rsidR="0036638F" w:rsidRDefault="00AD3A5C" w:rsidP="0036638F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Tareas realizados: </w:t>
                      </w:r>
                      <w:r w:rsidR="0036638F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Se desarrolló la aplicación web </w:t>
                      </w:r>
                      <w:proofErr w:type="spellStart"/>
                      <w:r w:rsidR="0036638F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Hauspa</w:t>
                      </w:r>
                      <w:proofErr w:type="spellEnd"/>
                      <w:r w:rsidR="0036638F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en </w:t>
                      </w:r>
                    </w:p>
                    <w:p w:rsidR="00AD3A5C" w:rsidRPr="00E02E0A" w:rsidRDefault="0036638F" w:rsidP="0036638F">
                      <w:pPr>
                        <w:ind w:left="1416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AngularJs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y HTML 5 alimentado por una API REST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156793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Son Para Milo</w:t>
                      </w:r>
                      <w:r w:rsidR="00AD3A5C" w:rsidRPr="00E02E0A">
                        <w:rPr>
                          <w:rFonts w:ascii="Arial" w:hAnsi="Arial"/>
                          <w:color w:val="000000"/>
                        </w:rPr>
                        <w:t xml:space="preserve">,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Sector: Privado</w:t>
                      </w:r>
                    </w:p>
                    <w:p w:rsidR="00156793" w:rsidRPr="00E02E0A" w:rsidRDefault="00156793" w:rsidP="00156793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Cargo ocupado </w:t>
                      </w:r>
                      <w:r w:rsidR="0036638F">
                        <w:rPr>
                          <w:rFonts w:ascii="Arial" w:hAnsi="Arial"/>
                          <w:color w:val="000000"/>
                          <w:u w:val="single"/>
                        </w:rPr>
                        <w:t>Desarrollador</w:t>
                      </w: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 web</w:t>
                      </w:r>
                    </w:p>
                    <w:p w:rsidR="0036638F" w:rsidRDefault="00AD3A5C" w:rsidP="0036638F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Tareas </w:t>
                      </w:r>
                      <w:proofErr w:type="gramStart"/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realizados</w:t>
                      </w:r>
                      <w:proofErr w:type="gramEnd"/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36638F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Se desarrolla, adapta y corrigen Los módulos de inscripción </w:t>
                      </w:r>
                    </w:p>
                    <w:p w:rsidR="00AD3A5C" w:rsidRDefault="0036638F" w:rsidP="0036638F">
                      <w:pPr>
                        <w:ind w:left="708" w:firstLine="708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Para artesanos y gastrónomos haciendo uso de html4,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E7CF7" w:rsidRPr="00E02E0A" w:rsidRDefault="00FE7CF7" w:rsidP="0036638F">
                      <w:pPr>
                        <w:ind w:left="708" w:firstLine="708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Y Javasript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7AA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6B6869" wp14:editId="1B914A0E">
                <wp:simplePos x="0" y="0"/>
                <wp:positionH relativeFrom="column">
                  <wp:posOffset>-2348865</wp:posOffset>
                </wp:positionH>
                <wp:positionV relativeFrom="paragraph">
                  <wp:posOffset>904240</wp:posOffset>
                </wp:positionV>
                <wp:extent cx="7200900" cy="111125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877268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</w:rPr>
                            </w:pPr>
                            <w:r w:rsidRPr="00877268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E02E0A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Año  </w:t>
                            </w:r>
                            <w:r w:rsidR="00D906C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ED52FD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término</w:t>
                            </w:r>
                            <w:r w:rsidR="00D906C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2016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</w:rPr>
                              <w:t>Titulo</w:t>
                            </w:r>
                            <w:r w:rsidR="00D906C8">
                              <w:rPr>
                                <w:rFonts w:ascii="Arial" w:hAnsi="Arial"/>
                                <w:color w:val="000000"/>
                              </w:rPr>
                              <w:t>: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r w:rsidR="00D906C8">
                              <w:rPr>
                                <w:rFonts w:ascii="Arial" w:hAnsi="Arial"/>
                                <w:color w:val="000000"/>
                              </w:rPr>
                              <w:t>Ingeniero en Sistemas Computacionales</w:t>
                            </w:r>
                          </w:p>
                          <w:p w:rsidR="00AD3A5C" w:rsidRPr="00E02E0A" w:rsidRDefault="00D906C8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Ciudad de México – México </w:t>
                            </w:r>
                            <w:r w:rsidR="00AD3A5C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Instituto Politécnico Nacional</w:t>
                            </w:r>
                          </w:p>
                          <w:p w:rsidR="00AD3A5C" w:rsidRPr="00E02E0A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E02E0A" w:rsidRDefault="00AD3A5C">
                            <w:pPr>
                              <w:rPr>
                                <w:color w:val="000000"/>
                              </w:rPr>
                            </w:pPr>
                            <w:bookmarkStart w:id="0" w:name="_GoBack"/>
                            <w:bookmarkEnd w:id="0"/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3" type="#_x0000_t202" style="position:absolute;margin-left:-184.95pt;margin-top:71.2pt;width:567pt;height:8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" filled="f" stroked="f">
                <v:path arrowok="t"/>
                <v:textbox>
                  <w:txbxContent>
                    <w:p w:rsidR="00AD3A5C" w:rsidRPr="00877268" w:rsidRDefault="00AD3A5C" w:rsidP="004F25B4">
                      <w:pPr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</w:rPr>
                      </w:pPr>
                      <w:r w:rsidRPr="00877268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ESTUDIOS</w:t>
                      </w: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E02E0A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Año  </w:t>
                      </w:r>
                      <w:r w:rsidR="00D906C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de </w:t>
                      </w:r>
                      <w:r w:rsidR="00ED52FD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término</w:t>
                      </w:r>
                      <w:r w:rsidR="00D906C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2016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Pr="00E02E0A">
                        <w:rPr>
                          <w:rFonts w:ascii="Arial" w:hAnsi="Arial"/>
                          <w:color w:val="000000"/>
                        </w:rPr>
                        <w:t>Titulo</w:t>
                      </w:r>
                      <w:r w:rsidR="00D906C8">
                        <w:rPr>
                          <w:rFonts w:ascii="Arial" w:hAnsi="Arial"/>
                          <w:color w:val="000000"/>
                        </w:rPr>
                        <w:t>:</w:t>
                      </w:r>
                      <w:r w:rsidRPr="00E02E0A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r w:rsidR="00D906C8">
                        <w:rPr>
                          <w:rFonts w:ascii="Arial" w:hAnsi="Arial"/>
                          <w:color w:val="000000"/>
                        </w:rPr>
                        <w:t>Ingeniero en Sistemas Computacionales</w:t>
                      </w:r>
                    </w:p>
                    <w:p w:rsidR="00AD3A5C" w:rsidRPr="00E02E0A" w:rsidRDefault="00D906C8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Ciudad de México – México </w:t>
                      </w:r>
                      <w:r w:rsidR="00AD3A5C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Instituto Politécnico Nacional</w:t>
                      </w:r>
                    </w:p>
                    <w:p w:rsidR="00AD3A5C" w:rsidRPr="00E02E0A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E02E0A" w:rsidRDefault="00AD3A5C">
                      <w:pPr>
                        <w:rPr>
                          <w:color w:val="000000"/>
                        </w:rPr>
                      </w:pPr>
                      <w:bookmarkStart w:id="1" w:name="_GoBack"/>
                      <w:bookmarkEnd w:id="1"/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7AA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D2C09F" wp14:editId="43345CD1">
                <wp:simplePos x="0" y="0"/>
                <wp:positionH relativeFrom="column">
                  <wp:posOffset>-2348865</wp:posOffset>
                </wp:positionH>
                <wp:positionV relativeFrom="paragraph">
                  <wp:posOffset>3392170</wp:posOffset>
                </wp:positionV>
                <wp:extent cx="7200900" cy="0"/>
                <wp:effectExtent l="13335" t="10795" r="5715" b="8255"/>
                <wp:wrapNone/>
                <wp:docPr id="5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267.1pt" to="382.0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" stroked="f"/>
            </w:pict>
          </mc:Fallback>
        </mc:AlternateContent>
      </w:r>
      <w:r w:rsidR="00577AA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ED4F8B" wp14:editId="60115AD1">
                <wp:simplePos x="0" y="0"/>
                <wp:positionH relativeFrom="column">
                  <wp:posOffset>-2348865</wp:posOffset>
                </wp:positionH>
                <wp:positionV relativeFrom="paragraph">
                  <wp:posOffset>1247140</wp:posOffset>
                </wp:positionV>
                <wp:extent cx="7200900" cy="0"/>
                <wp:effectExtent l="13335" t="8890" r="5715" b="1016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98.2pt" to="382.0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" stroked="f"/>
            </w:pict>
          </mc:Fallback>
        </mc:AlternateContent>
      </w:r>
    </w:p>
    <w:p w:rsidR="00A70072" w:rsidRPr="00A70072" w:rsidRDefault="00577AA6" w:rsidP="00A7007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2514600</wp:posOffset>
                </wp:positionV>
                <wp:extent cx="7200900" cy="0"/>
                <wp:effectExtent l="10160" t="9525" r="8890" b="9525"/>
                <wp:wrapNone/>
                <wp:docPr id="3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198pt" to="495.0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" stroked="f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-342265</wp:posOffset>
                </wp:positionV>
                <wp:extent cx="7200900" cy="0"/>
                <wp:effectExtent l="10160" t="10160" r="8890" b="8890"/>
                <wp:wrapNone/>
                <wp:docPr id="1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-26.95pt" to="495.05pt,-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" stroked="f"/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CD7" w:rsidRDefault="009B3CD7" w:rsidP="00A70072">
      <w:r>
        <w:separator/>
      </w:r>
    </w:p>
  </w:endnote>
  <w:endnote w:type="continuationSeparator" w:id="0">
    <w:p w:rsidR="009B3CD7" w:rsidRDefault="009B3CD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CD7" w:rsidRDefault="009B3CD7" w:rsidP="00A70072">
      <w:r>
        <w:separator/>
      </w:r>
    </w:p>
  </w:footnote>
  <w:footnote w:type="continuationSeparator" w:id="0">
    <w:p w:rsidR="009B3CD7" w:rsidRDefault="009B3CD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39E"/>
    <w:rsid w:val="000A6FC0"/>
    <w:rsid w:val="00156793"/>
    <w:rsid w:val="00283AED"/>
    <w:rsid w:val="003361D5"/>
    <w:rsid w:val="0036638F"/>
    <w:rsid w:val="0039050F"/>
    <w:rsid w:val="003D68E7"/>
    <w:rsid w:val="00401181"/>
    <w:rsid w:val="0044216C"/>
    <w:rsid w:val="004835EE"/>
    <w:rsid w:val="004F25B4"/>
    <w:rsid w:val="00577AA6"/>
    <w:rsid w:val="006A2F84"/>
    <w:rsid w:val="006B3EA1"/>
    <w:rsid w:val="006B5612"/>
    <w:rsid w:val="007B3AE8"/>
    <w:rsid w:val="0082639E"/>
    <w:rsid w:val="00847CDA"/>
    <w:rsid w:val="008530E3"/>
    <w:rsid w:val="00877268"/>
    <w:rsid w:val="00951A9A"/>
    <w:rsid w:val="009B3CD7"/>
    <w:rsid w:val="009B6E0B"/>
    <w:rsid w:val="00A70072"/>
    <w:rsid w:val="00AD3A5C"/>
    <w:rsid w:val="00B07E9F"/>
    <w:rsid w:val="00B476C7"/>
    <w:rsid w:val="00B63251"/>
    <w:rsid w:val="00BE1BDB"/>
    <w:rsid w:val="00C813FF"/>
    <w:rsid w:val="00D04AE2"/>
    <w:rsid w:val="00D860E1"/>
    <w:rsid w:val="00D906C8"/>
    <w:rsid w:val="00D90EE3"/>
    <w:rsid w:val="00DE61F4"/>
    <w:rsid w:val="00E02E0A"/>
    <w:rsid w:val="00E16F5F"/>
    <w:rsid w:val="00ED52FD"/>
    <w:rsid w:val="00EE6055"/>
    <w:rsid w:val="00F15C60"/>
    <w:rsid w:val="00F721A0"/>
    <w:rsid w:val="00F739EC"/>
    <w:rsid w:val="00F84AC2"/>
    <w:rsid w:val="00FA0427"/>
    <w:rsid w:val="00F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08000,lime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826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826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\Downloads\Formato13.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FF1E94-79F1-4EEB-BF92-62838EE7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Formato13.2.dotx</Template>
  <TotalTime>51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49</vt:i4>
      </vt:variant>
      <vt:variant>
        <vt:i4>2106</vt:i4>
      </vt:variant>
      <vt:variant>
        <vt:i4>1026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</dc:creator>
  <cp:lastModifiedBy>JORDA</cp:lastModifiedBy>
  <cp:revision>2</cp:revision>
  <dcterms:created xsi:type="dcterms:W3CDTF">2017-08-24T17:49:00Z</dcterms:created>
  <dcterms:modified xsi:type="dcterms:W3CDTF">2017-08-24T18:40:00Z</dcterms:modified>
</cp:coreProperties>
</file>